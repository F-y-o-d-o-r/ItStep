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AFB" w:rsidRDefault="00CA1AFB">
      <w:pPr>
        <w:rPr>
          <w:noProof/>
          <w:lang w:val="en-US" w:eastAsia="ru-RU"/>
        </w:rPr>
      </w:pPr>
      <w:r w:rsidRPr="00527A47"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428.25pt;height:225.75pt;visibility:visible">
            <v:imagedata r:id="rId4" o:title=""/>
          </v:shape>
        </w:pict>
      </w:r>
    </w:p>
    <w:p w:rsidR="00CA1AFB" w:rsidRPr="00A11E60" w:rsidRDefault="00CA1AFB">
      <w:pPr>
        <w:rPr>
          <w:lang w:val="en-US"/>
        </w:rPr>
      </w:pPr>
      <w:r w:rsidRPr="00A11E60">
        <w:rPr>
          <w:lang w:val="en-US"/>
        </w:rPr>
        <w:t>http://ru.html.net/tutorials/html/lesson8.php</w:t>
      </w:r>
    </w:p>
    <w:sectPr w:rsidR="00CA1AFB" w:rsidRPr="00A11E60" w:rsidSect="005719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6BA4"/>
    <w:rsid w:val="000F6BA4"/>
    <w:rsid w:val="00372F3F"/>
    <w:rsid w:val="00527A47"/>
    <w:rsid w:val="00571949"/>
    <w:rsid w:val="00614EAC"/>
    <w:rsid w:val="00A11E60"/>
    <w:rsid w:val="00CA1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949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7</Words>
  <Characters>41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Fyodor</cp:lastModifiedBy>
  <cp:revision>2</cp:revision>
  <dcterms:created xsi:type="dcterms:W3CDTF">2017-03-26T17:44:00Z</dcterms:created>
  <dcterms:modified xsi:type="dcterms:W3CDTF">2017-06-30T07:31:00Z</dcterms:modified>
</cp:coreProperties>
</file>